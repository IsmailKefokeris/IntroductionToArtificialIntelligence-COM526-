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17913" w14:textId="5C82F5D4" w:rsidR="005B5242" w:rsidRDefault="005B5242"/>
    <w:tbl>
      <w:tblPr>
        <w:tblpPr w:leftFromText="187" w:rightFromText="187" w:bottomFromText="720" w:vertAnchor="page" w:horzAnchor="margin" w:tblpY="2342"/>
        <w:tblW w:w="4600" w:type="pct"/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10080"/>
      </w:tblGrid>
      <w:tr w:rsidR="00D34AB6" w14:paraId="59B37007" w14:textId="77777777" w:rsidTr="00D34AB6">
        <w:tc>
          <w:tcPr>
            <w:tcW w:w="9274" w:type="dxa"/>
          </w:tcPr>
          <w:sdt>
            <w:sdtPr>
              <w:rPr>
                <w:b/>
                <w:bCs/>
                <w:sz w:val="48"/>
                <w:szCs w:val="40"/>
              </w:rPr>
              <w:alias w:val="Title"/>
              <w:id w:val="-308007970"/>
              <w:placeholder>
                <w:docPart w:val="DC7DB5C510EA4165A67ECF1DCD4D8AB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77AA4203" w14:textId="0D329892" w:rsidR="00D34AB6" w:rsidRPr="0005171A" w:rsidRDefault="00FC1EBD" w:rsidP="00D34AB6">
                <w:pPr>
                  <w:pStyle w:val="Title"/>
                  <w:jc w:val="center"/>
                  <w:rPr>
                    <w:b/>
                    <w:bCs/>
                    <w:sz w:val="96"/>
                  </w:rPr>
                </w:pPr>
                <w:r>
                  <w:rPr>
                    <w:b/>
                    <w:bCs/>
                    <w:sz w:val="48"/>
                    <w:szCs w:val="40"/>
                  </w:rPr>
                  <w:t>Introduction to AI COM526 Software Prototype and Report (AE2)</w:t>
                </w:r>
              </w:p>
            </w:sdtContent>
          </w:sdt>
        </w:tc>
      </w:tr>
      <w:tr w:rsidR="00D34AB6" w14:paraId="766644B4" w14:textId="77777777" w:rsidTr="00D34AB6">
        <w:tc>
          <w:tcPr>
            <w:tcW w:w="0" w:type="auto"/>
            <w:vAlign w:val="bottom"/>
          </w:tcPr>
          <w:p w14:paraId="53DD933C" w14:textId="563C5DA3" w:rsidR="00D34AB6" w:rsidRDefault="00D34AB6" w:rsidP="00D34AB6">
            <w:pPr>
              <w:pStyle w:val="Subtitle"/>
              <w:jc w:val="center"/>
              <w:rPr>
                <w:sz w:val="36"/>
                <w:szCs w:val="36"/>
              </w:rPr>
            </w:pPr>
          </w:p>
        </w:tc>
      </w:tr>
      <w:tr w:rsidR="00D34AB6" w14:paraId="173E9313" w14:textId="77777777" w:rsidTr="00D34AB6">
        <w:tc>
          <w:tcPr>
            <w:tcW w:w="0" w:type="auto"/>
            <w:vAlign w:val="bottom"/>
          </w:tcPr>
          <w:p w14:paraId="4C669A69" w14:textId="77777777" w:rsidR="00D34AB6" w:rsidRDefault="00D34AB6" w:rsidP="00D34AB6"/>
        </w:tc>
      </w:tr>
      <w:tr w:rsidR="00D34AB6" w14:paraId="620B958D" w14:textId="77777777" w:rsidTr="00D34AB6">
        <w:tc>
          <w:tcPr>
            <w:tcW w:w="0" w:type="auto"/>
            <w:vAlign w:val="bottom"/>
          </w:tcPr>
          <w:tbl>
            <w:tblPr>
              <w:tblStyle w:val="TableGrid"/>
              <w:tblpPr w:leftFromText="180" w:rightFromText="180" w:vertAnchor="text" w:horzAnchor="margin" w:tblpY="365"/>
              <w:tblW w:w="9776" w:type="dxa"/>
              <w:tblLook w:val="04A0" w:firstRow="1" w:lastRow="0" w:firstColumn="1" w:lastColumn="0" w:noHBand="0" w:noVBand="1"/>
            </w:tblPr>
            <w:tblGrid>
              <w:gridCol w:w="6941"/>
              <w:gridCol w:w="2835"/>
            </w:tblGrid>
            <w:tr w:rsidR="00EB5096" w:rsidRPr="00812FEA" w14:paraId="383EB031" w14:textId="77777777" w:rsidTr="006250EB">
              <w:tc>
                <w:tcPr>
                  <w:tcW w:w="6941" w:type="dxa"/>
                </w:tcPr>
                <w:p w14:paraId="4672F6A3" w14:textId="768F1741" w:rsidR="00EB5096" w:rsidRPr="006250EB" w:rsidRDefault="00EB5096" w:rsidP="00EB5096">
                  <w:pPr>
                    <w:rPr>
                      <w:rFonts w:asciiTheme="majorHAnsi" w:eastAsiaTheme="majorEastAsia" w:hAnsiTheme="majorHAnsi" w:cstheme="majorBidi"/>
                      <w:spacing w:val="5"/>
                      <w:kern w:val="28"/>
                      <w:sz w:val="32"/>
                      <w:szCs w:val="24"/>
                      <w14:ligatures w14:val="standardContextual"/>
                      <w14:cntxtAlts/>
                    </w:rPr>
                  </w:pPr>
                  <w:r w:rsidRPr="006250EB">
                    <w:rPr>
                      <w:rFonts w:asciiTheme="majorHAnsi" w:eastAsiaTheme="majorEastAsia" w:hAnsiTheme="majorHAnsi" w:cstheme="majorBidi"/>
                      <w:spacing w:val="5"/>
                      <w:kern w:val="28"/>
                      <w:sz w:val="32"/>
                      <w:szCs w:val="24"/>
                      <w14:ligatures w14:val="standardContextual"/>
                      <w14:cntxtAlts/>
                    </w:rPr>
                    <w:t>Your student number + Name</w:t>
                  </w:r>
                  <w:r w:rsidR="00453BDB">
                    <w:rPr>
                      <w:rFonts w:asciiTheme="majorHAnsi" w:eastAsiaTheme="majorEastAsia" w:hAnsiTheme="majorHAnsi" w:cstheme="majorBidi"/>
                      <w:spacing w:val="5"/>
                      <w:kern w:val="28"/>
                      <w:sz w:val="32"/>
                      <w:szCs w:val="24"/>
                      <w14:ligatures w14:val="standardContextual"/>
                      <w14:cntxtAlts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14:paraId="436C9937" w14:textId="77777777" w:rsidR="00EB5096" w:rsidRPr="00910EE4" w:rsidRDefault="00EB5096" w:rsidP="00EB5096">
                  <w:pPr>
                    <w:rPr>
                      <w:rFonts w:asciiTheme="majorHAnsi" w:eastAsiaTheme="majorEastAsia" w:hAnsiTheme="majorHAnsi" w:cstheme="majorBidi"/>
                      <w:color w:val="2F5897" w:themeColor="text2"/>
                      <w:spacing w:val="5"/>
                      <w:kern w:val="28"/>
                      <w:sz w:val="32"/>
                      <w:szCs w:val="24"/>
                      <w14:ligatures w14:val="standardContextual"/>
                      <w14:cntxtAlts/>
                    </w:rPr>
                  </w:pPr>
                </w:p>
              </w:tc>
            </w:tr>
            <w:tr w:rsidR="00EB5096" w:rsidRPr="00812FEA" w14:paraId="43EAC4D4" w14:textId="77777777" w:rsidTr="006250EB">
              <w:tc>
                <w:tcPr>
                  <w:tcW w:w="6941" w:type="dxa"/>
                </w:tcPr>
                <w:p w14:paraId="2D5BCB50" w14:textId="59ABD5B3" w:rsidR="00453BDB" w:rsidRDefault="00EB5096" w:rsidP="00EB5096">
                  <w:pPr>
                    <w:rPr>
                      <w:rFonts w:asciiTheme="majorHAnsi" w:eastAsiaTheme="majorEastAsia" w:hAnsiTheme="majorHAnsi" w:cstheme="majorBidi"/>
                      <w:spacing w:val="5"/>
                      <w:kern w:val="28"/>
                      <w:sz w:val="32"/>
                      <w:szCs w:val="24"/>
                      <w14:ligatures w14:val="standardContextual"/>
                      <w14:cntxtAlts/>
                    </w:rPr>
                  </w:pPr>
                  <w:r w:rsidRPr="006250EB">
                    <w:rPr>
                      <w:rFonts w:asciiTheme="majorHAnsi" w:eastAsiaTheme="majorEastAsia" w:hAnsiTheme="majorHAnsi" w:cstheme="majorBidi"/>
                      <w:spacing w:val="5"/>
                      <w:kern w:val="28"/>
                      <w:sz w:val="32"/>
                      <w:szCs w:val="24"/>
                      <w14:ligatures w14:val="standardContextual"/>
                      <w14:cntxtAlts/>
                    </w:rPr>
                    <w:t xml:space="preserve">Choice of </w:t>
                  </w:r>
                  <w:r w:rsidR="00453BDB" w:rsidRPr="006250EB">
                    <w:rPr>
                      <w:rFonts w:asciiTheme="majorHAnsi" w:eastAsiaTheme="majorEastAsia" w:hAnsiTheme="majorHAnsi" w:cstheme="majorBidi"/>
                      <w:spacing w:val="5"/>
                      <w:kern w:val="28"/>
                      <w:sz w:val="32"/>
                      <w:szCs w:val="24"/>
                      <w14:ligatures w14:val="standardContextual"/>
                      <w14:cntxtAlts/>
                    </w:rPr>
                    <w:t>prototype:</w:t>
                  </w:r>
                </w:p>
                <w:p w14:paraId="57FA2024" w14:textId="093ABC70" w:rsidR="00EB5096" w:rsidRPr="006250EB" w:rsidRDefault="00EB5096" w:rsidP="00EB5096">
                  <w:pPr>
                    <w:rPr>
                      <w:rFonts w:asciiTheme="majorHAnsi" w:eastAsiaTheme="majorEastAsia" w:hAnsiTheme="majorHAnsi" w:cstheme="majorBidi"/>
                      <w:spacing w:val="5"/>
                      <w:kern w:val="28"/>
                      <w:sz w:val="32"/>
                      <w:szCs w:val="24"/>
                      <w14:ligatures w14:val="standardContextual"/>
                      <w14:cntxtAlts/>
                    </w:rPr>
                  </w:pPr>
                  <w:r w:rsidRPr="006250EB">
                    <w:rPr>
                      <w:rFonts w:asciiTheme="majorHAnsi" w:eastAsiaTheme="majorEastAsia" w:hAnsiTheme="majorHAnsi" w:cstheme="majorBidi"/>
                      <w:spacing w:val="5"/>
                      <w:kern w:val="28"/>
                      <w:sz w:val="32"/>
                      <w:szCs w:val="24"/>
                      <w14:ligatures w14:val="standardContextual"/>
                      <w14:cntxtAlts/>
                    </w:rPr>
                    <w:t xml:space="preserve">(Chatbot/Email </w:t>
                  </w:r>
                  <w:proofErr w:type="spellStart"/>
                  <w:r w:rsidRPr="006250EB">
                    <w:rPr>
                      <w:rFonts w:asciiTheme="majorHAnsi" w:eastAsiaTheme="majorEastAsia" w:hAnsiTheme="majorHAnsi" w:cstheme="majorBidi"/>
                      <w:spacing w:val="5"/>
                      <w:kern w:val="28"/>
                      <w:sz w:val="32"/>
                      <w:szCs w:val="24"/>
                      <w14:ligatures w14:val="standardContextual"/>
                      <w14:cntxtAlts/>
                    </w:rPr>
                    <w:t>Categorisation</w:t>
                  </w:r>
                  <w:proofErr w:type="spellEnd"/>
                  <w:r w:rsidRPr="006250EB">
                    <w:rPr>
                      <w:rFonts w:asciiTheme="majorHAnsi" w:eastAsiaTheme="majorEastAsia" w:hAnsiTheme="majorHAnsi" w:cstheme="majorBidi"/>
                      <w:spacing w:val="5"/>
                      <w:kern w:val="28"/>
                      <w:sz w:val="32"/>
                      <w:szCs w:val="24"/>
                      <w14:ligatures w14:val="standardContextual"/>
                      <w14:cntxtAlts/>
                    </w:rPr>
                    <w:t xml:space="preserve">/ </w:t>
                  </w:r>
                  <w:r w:rsidR="006250EB">
                    <w:rPr>
                      <w:rFonts w:asciiTheme="majorHAnsi" w:eastAsiaTheme="majorEastAsia" w:hAnsiTheme="majorHAnsi" w:cstheme="majorBidi"/>
                      <w:spacing w:val="5"/>
                      <w:kern w:val="28"/>
                      <w:sz w:val="32"/>
                      <w:szCs w:val="24"/>
                      <w14:ligatures w14:val="standardContextual"/>
                      <w14:cntxtAlts/>
                    </w:rPr>
                    <w:t>Sudoku</w:t>
                  </w:r>
                  <w:r w:rsidRPr="006250EB">
                    <w:rPr>
                      <w:rFonts w:asciiTheme="majorHAnsi" w:eastAsiaTheme="majorEastAsia" w:hAnsiTheme="majorHAnsi" w:cstheme="majorBidi"/>
                      <w:spacing w:val="5"/>
                      <w:kern w:val="28"/>
                      <w:sz w:val="32"/>
                      <w:szCs w:val="24"/>
                      <w14:ligatures w14:val="standardContextual"/>
                      <w14:cntxtAlts/>
                    </w:rPr>
                    <w:t>)</w:t>
                  </w:r>
                </w:p>
              </w:tc>
              <w:tc>
                <w:tcPr>
                  <w:tcW w:w="2835" w:type="dxa"/>
                </w:tcPr>
                <w:p w14:paraId="31AFE4D6" w14:textId="77777777" w:rsidR="00EB5096" w:rsidRPr="00910EE4" w:rsidRDefault="00EB5096" w:rsidP="00EB5096">
                  <w:pPr>
                    <w:rPr>
                      <w:rFonts w:asciiTheme="majorHAnsi" w:eastAsiaTheme="majorEastAsia" w:hAnsiTheme="majorHAnsi" w:cstheme="majorBidi"/>
                      <w:color w:val="2F5897" w:themeColor="text2"/>
                      <w:spacing w:val="5"/>
                      <w:kern w:val="28"/>
                      <w:sz w:val="32"/>
                      <w:szCs w:val="24"/>
                      <w14:ligatures w14:val="standardContextual"/>
                      <w14:cntxtAlts/>
                    </w:rPr>
                  </w:pPr>
                </w:p>
              </w:tc>
            </w:tr>
            <w:tr w:rsidR="000935B4" w:rsidRPr="00812FEA" w14:paraId="634DB8EF" w14:textId="77777777" w:rsidTr="006250EB">
              <w:tc>
                <w:tcPr>
                  <w:tcW w:w="6941" w:type="dxa"/>
                </w:tcPr>
                <w:p w14:paraId="5B7E2EAF" w14:textId="77777777" w:rsidR="000935B4" w:rsidRDefault="000935B4" w:rsidP="00EB5096">
                  <w:pPr>
                    <w:rPr>
                      <w:rFonts w:asciiTheme="majorHAnsi" w:eastAsiaTheme="majorEastAsia" w:hAnsiTheme="majorHAnsi" w:cstheme="majorBidi"/>
                      <w:spacing w:val="5"/>
                      <w:kern w:val="28"/>
                      <w:sz w:val="32"/>
                      <w:szCs w:val="24"/>
                      <w14:ligatures w14:val="standardContextual"/>
                      <w14:cntxtAlts/>
                    </w:rPr>
                  </w:pPr>
                  <w:r>
                    <w:rPr>
                      <w:rFonts w:asciiTheme="majorHAnsi" w:eastAsiaTheme="majorEastAsia" w:hAnsiTheme="majorHAnsi" w:cstheme="majorBidi"/>
                      <w:spacing w:val="5"/>
                      <w:kern w:val="28"/>
                      <w:sz w:val="32"/>
                      <w:szCs w:val="24"/>
                      <w14:ligatures w14:val="standardContextual"/>
                      <w14:cntxtAlts/>
                    </w:rPr>
                    <w:t>Your team member’s name if applicable</w:t>
                  </w:r>
                </w:p>
                <w:p w14:paraId="1FAFC4D1" w14:textId="2519179C" w:rsidR="000F3EA3" w:rsidRPr="006250EB" w:rsidRDefault="000F3EA3" w:rsidP="00EB5096">
                  <w:pPr>
                    <w:rPr>
                      <w:rFonts w:asciiTheme="majorHAnsi" w:eastAsiaTheme="majorEastAsia" w:hAnsiTheme="majorHAnsi" w:cstheme="majorBidi"/>
                      <w:spacing w:val="5"/>
                      <w:kern w:val="28"/>
                      <w:sz w:val="32"/>
                      <w:szCs w:val="24"/>
                      <w14:ligatures w14:val="standardContextual"/>
                      <w14:cntxtAlts/>
                    </w:rPr>
                  </w:pPr>
                  <w:r>
                    <w:rPr>
                      <w:rFonts w:asciiTheme="majorHAnsi" w:eastAsiaTheme="majorEastAsia" w:hAnsiTheme="majorHAnsi" w:cstheme="majorBidi"/>
                      <w:spacing w:val="5"/>
                      <w:kern w:val="28"/>
                      <w:sz w:val="32"/>
                      <w:szCs w:val="24"/>
                      <w14:ligatures w14:val="standardContextual"/>
                      <w14:cntxtAlts/>
                    </w:rPr>
                    <w:t xml:space="preserve">(for the </w:t>
                  </w:r>
                  <w:r w:rsidR="00D768BA">
                    <w:rPr>
                      <w:rFonts w:asciiTheme="majorHAnsi" w:eastAsiaTheme="majorEastAsia" w:hAnsiTheme="majorHAnsi" w:cstheme="majorBidi"/>
                      <w:spacing w:val="5"/>
                      <w:kern w:val="28"/>
                      <w:sz w:val="32"/>
                      <w:szCs w:val="24"/>
                      <w14:ligatures w14:val="standardContextual"/>
                      <w14:cntxtAlts/>
                    </w:rPr>
                    <w:t>implementation</w:t>
                  </w:r>
                  <w:r>
                    <w:rPr>
                      <w:rFonts w:asciiTheme="majorHAnsi" w:eastAsiaTheme="majorEastAsia" w:hAnsiTheme="majorHAnsi" w:cstheme="majorBidi"/>
                      <w:spacing w:val="5"/>
                      <w:kern w:val="28"/>
                      <w:sz w:val="32"/>
                      <w:szCs w:val="24"/>
                      <w14:ligatures w14:val="standardContextual"/>
                      <w14:cntxtAlts/>
                    </w:rPr>
                    <w:t xml:space="preserve"> of the prototype)</w:t>
                  </w:r>
                </w:p>
              </w:tc>
              <w:tc>
                <w:tcPr>
                  <w:tcW w:w="2835" w:type="dxa"/>
                </w:tcPr>
                <w:p w14:paraId="351E37C1" w14:textId="77777777" w:rsidR="000935B4" w:rsidRPr="00910EE4" w:rsidRDefault="000935B4" w:rsidP="00EB5096">
                  <w:pPr>
                    <w:rPr>
                      <w:rFonts w:asciiTheme="majorHAnsi" w:eastAsiaTheme="majorEastAsia" w:hAnsiTheme="majorHAnsi" w:cstheme="majorBidi"/>
                      <w:color w:val="2F5897" w:themeColor="text2"/>
                      <w:spacing w:val="5"/>
                      <w:kern w:val="28"/>
                      <w:sz w:val="32"/>
                      <w:szCs w:val="24"/>
                      <w14:ligatures w14:val="standardContextual"/>
                      <w14:cntxtAlts/>
                    </w:rPr>
                  </w:pPr>
                </w:p>
              </w:tc>
            </w:tr>
          </w:tbl>
          <w:p w14:paraId="569D0D14" w14:textId="77777777" w:rsidR="00D34AB6" w:rsidRDefault="00D34AB6" w:rsidP="00D34AB6">
            <w:pPr>
              <w:jc w:val="center"/>
            </w:pPr>
          </w:p>
        </w:tc>
      </w:tr>
      <w:tr w:rsidR="00D34AB6" w14:paraId="35943A0B" w14:textId="77777777" w:rsidTr="00D34AB6">
        <w:tc>
          <w:tcPr>
            <w:tcW w:w="0" w:type="auto"/>
            <w:vAlign w:val="bottom"/>
          </w:tcPr>
          <w:p w14:paraId="71752187" w14:textId="77777777" w:rsidR="00D34AB6" w:rsidRDefault="00D34AB6" w:rsidP="00EB5096"/>
        </w:tc>
      </w:tr>
    </w:tbl>
    <w:p w14:paraId="203F6BE3" w14:textId="77777777" w:rsidR="00265376" w:rsidRDefault="00265376" w:rsidP="00747E19">
      <w:pPr>
        <w:pStyle w:val="Heading4"/>
        <w:spacing w:before="0"/>
        <w:rPr>
          <w:rFonts w:ascii="Arial" w:hAnsi="Arial" w:cs="Arial"/>
          <w:i w:val="0"/>
          <w:iCs w:val="0"/>
          <w:color w:val="333333"/>
          <w:sz w:val="32"/>
          <w:szCs w:val="32"/>
        </w:rPr>
      </w:pPr>
      <w:bookmarkStart w:id="0" w:name="_Toc473039571"/>
    </w:p>
    <w:p w14:paraId="3734E832" w14:textId="4EA68353" w:rsidR="00747E19" w:rsidRPr="00453BDB" w:rsidRDefault="00747E19" w:rsidP="007542E0">
      <w:pPr>
        <w:pStyle w:val="Heading4"/>
        <w:spacing w:before="0"/>
        <w:rPr>
          <w:rFonts w:ascii="Arial" w:hAnsi="Arial" w:cs="Arial"/>
          <w:i w:val="0"/>
          <w:iCs w:val="0"/>
          <w:color w:val="333333"/>
          <w:sz w:val="32"/>
          <w:szCs w:val="32"/>
        </w:rPr>
      </w:pPr>
      <w:r w:rsidRPr="00153E4C">
        <w:rPr>
          <w:rFonts w:ascii="Arial" w:hAnsi="Arial" w:cs="Arial"/>
          <w:i w:val="0"/>
          <w:iCs w:val="0"/>
          <w:color w:val="333333"/>
          <w:sz w:val="32"/>
          <w:szCs w:val="32"/>
        </w:rPr>
        <w:t xml:space="preserve">You should submit </w:t>
      </w:r>
      <w:r w:rsidR="006D09AA">
        <w:rPr>
          <w:rFonts w:ascii="Arial" w:hAnsi="Arial" w:cs="Arial"/>
          <w:i w:val="0"/>
          <w:iCs w:val="0"/>
          <w:color w:val="333333"/>
          <w:sz w:val="32"/>
          <w:szCs w:val="32"/>
        </w:rPr>
        <w:t>2</w:t>
      </w:r>
      <w:r w:rsidRPr="00153E4C">
        <w:rPr>
          <w:rFonts w:ascii="Arial" w:hAnsi="Arial" w:cs="Arial"/>
          <w:i w:val="0"/>
          <w:iCs w:val="0"/>
          <w:color w:val="333333"/>
          <w:sz w:val="32"/>
          <w:szCs w:val="32"/>
        </w:rPr>
        <w:t xml:space="preserve"> files:</w:t>
      </w:r>
      <w:r w:rsidRPr="00153E4C">
        <w:rPr>
          <w:rFonts w:ascii="Arial" w:hAnsi="Arial" w:cs="Arial"/>
          <w:i w:val="0"/>
          <w:iCs w:val="0"/>
          <w:color w:val="333333"/>
          <w:sz w:val="32"/>
          <w:szCs w:val="32"/>
        </w:rPr>
        <w:br/>
        <w:t> - Your report as a word or pdf document</w:t>
      </w:r>
      <w:r w:rsidR="006D09AA">
        <w:rPr>
          <w:rFonts w:ascii="Arial" w:hAnsi="Arial" w:cs="Arial"/>
          <w:i w:val="0"/>
          <w:iCs w:val="0"/>
          <w:color w:val="333333"/>
          <w:sz w:val="32"/>
          <w:szCs w:val="32"/>
        </w:rPr>
        <w:t xml:space="preserve"> (uploaded separately)</w:t>
      </w:r>
      <w:r w:rsidRPr="00153E4C">
        <w:rPr>
          <w:rFonts w:ascii="Arial" w:hAnsi="Arial" w:cs="Arial"/>
          <w:i w:val="0"/>
          <w:iCs w:val="0"/>
          <w:color w:val="333333"/>
          <w:sz w:val="32"/>
          <w:szCs w:val="32"/>
        </w:rPr>
        <w:br/>
        <w:t xml:space="preserve"> - Your </w:t>
      </w:r>
      <w:r w:rsidR="00DB216D">
        <w:rPr>
          <w:rFonts w:ascii="Arial" w:hAnsi="Arial" w:cs="Arial"/>
          <w:i w:val="0"/>
          <w:iCs w:val="0"/>
          <w:color w:val="333333"/>
          <w:sz w:val="32"/>
          <w:szCs w:val="32"/>
        </w:rPr>
        <w:t xml:space="preserve">video recording and source </w:t>
      </w:r>
      <w:r w:rsidRPr="00153E4C">
        <w:rPr>
          <w:rFonts w:ascii="Arial" w:hAnsi="Arial" w:cs="Arial"/>
          <w:i w:val="0"/>
          <w:iCs w:val="0"/>
          <w:color w:val="333333"/>
          <w:sz w:val="32"/>
          <w:szCs w:val="32"/>
        </w:rPr>
        <w:t xml:space="preserve">code including any data files as a </w:t>
      </w:r>
      <w:r w:rsidRPr="00DB216D">
        <w:rPr>
          <w:rFonts w:ascii="Arial" w:hAnsi="Arial" w:cs="Arial"/>
          <w:i w:val="0"/>
          <w:iCs w:val="0"/>
          <w:color w:val="333333"/>
          <w:sz w:val="32"/>
          <w:szCs w:val="32"/>
          <w:u w:val="single"/>
        </w:rPr>
        <w:t>zip file</w:t>
      </w:r>
    </w:p>
    <w:p w14:paraId="03BCA853" w14:textId="0CDB4662" w:rsidR="00747E19" w:rsidRPr="00153E4C" w:rsidRDefault="00747E19" w:rsidP="007542E0">
      <w:pPr>
        <w:pStyle w:val="Heading4"/>
        <w:spacing w:before="0"/>
        <w:jc w:val="both"/>
        <w:rPr>
          <w:rFonts w:ascii="Arial" w:hAnsi="Arial" w:cs="Arial"/>
          <w:b/>
          <w:bCs w:val="0"/>
          <w:i w:val="0"/>
          <w:iCs w:val="0"/>
          <w:color w:val="333333"/>
          <w:sz w:val="32"/>
          <w:szCs w:val="32"/>
        </w:rPr>
      </w:pPr>
      <w:r w:rsidRPr="00153E4C">
        <w:rPr>
          <w:rFonts w:ascii="Arial" w:hAnsi="Arial" w:cs="Arial"/>
          <w:i w:val="0"/>
          <w:iCs w:val="0"/>
          <w:color w:val="333333"/>
          <w:sz w:val="32"/>
          <w:szCs w:val="32"/>
        </w:rPr>
        <w:br/>
        <w:t>You will be expected to demonstrate your working prototype</w:t>
      </w:r>
      <w:r w:rsidR="00697B9F">
        <w:rPr>
          <w:rFonts w:ascii="Arial" w:hAnsi="Arial" w:cs="Arial"/>
          <w:b/>
          <w:bCs w:val="0"/>
          <w:i w:val="0"/>
          <w:iCs w:val="0"/>
          <w:color w:val="333333"/>
          <w:sz w:val="32"/>
          <w:szCs w:val="32"/>
        </w:rPr>
        <w:t xml:space="preserve"> </w:t>
      </w:r>
      <w:r w:rsidRPr="00EF2D8C">
        <w:rPr>
          <w:rFonts w:ascii="Arial" w:hAnsi="Arial" w:cs="Arial"/>
          <w:b/>
          <w:bCs w:val="0"/>
          <w:i w:val="0"/>
          <w:iCs w:val="0"/>
          <w:color w:val="333333"/>
          <w:sz w:val="32"/>
          <w:szCs w:val="32"/>
        </w:rPr>
        <w:t>(in your group)</w:t>
      </w:r>
      <w:r w:rsidR="00697B9F">
        <w:rPr>
          <w:rFonts w:ascii="Arial" w:hAnsi="Arial" w:cs="Arial"/>
          <w:i w:val="0"/>
          <w:iCs w:val="0"/>
          <w:color w:val="333333"/>
          <w:sz w:val="32"/>
          <w:szCs w:val="32"/>
        </w:rPr>
        <w:t xml:space="preserve">. This </w:t>
      </w:r>
      <w:r w:rsidR="00C514CD">
        <w:rPr>
          <w:rFonts w:ascii="Arial" w:hAnsi="Arial" w:cs="Arial"/>
          <w:i w:val="0"/>
          <w:iCs w:val="0"/>
          <w:color w:val="333333"/>
          <w:sz w:val="32"/>
          <w:szCs w:val="32"/>
        </w:rPr>
        <w:t>demo should be recorded (maximum 7 minutes long video)</w:t>
      </w:r>
      <w:r w:rsidR="00445C3C">
        <w:rPr>
          <w:rFonts w:ascii="Arial" w:hAnsi="Arial" w:cs="Arial"/>
          <w:i w:val="0"/>
          <w:iCs w:val="0"/>
          <w:color w:val="333333"/>
          <w:sz w:val="32"/>
          <w:szCs w:val="32"/>
        </w:rPr>
        <w:t xml:space="preserve"> and I should se</w:t>
      </w:r>
      <w:r w:rsidR="0019749F">
        <w:rPr>
          <w:rFonts w:ascii="Arial" w:hAnsi="Arial" w:cs="Arial"/>
          <w:i w:val="0"/>
          <w:iCs w:val="0"/>
          <w:color w:val="333333"/>
          <w:sz w:val="32"/>
          <w:szCs w:val="32"/>
        </w:rPr>
        <w:t xml:space="preserve">e the names/hear both </w:t>
      </w:r>
      <w:r w:rsidR="00332C8B">
        <w:rPr>
          <w:rFonts w:ascii="Arial" w:hAnsi="Arial" w:cs="Arial"/>
          <w:i w:val="0"/>
          <w:iCs w:val="0"/>
          <w:color w:val="333333"/>
          <w:sz w:val="32"/>
          <w:szCs w:val="32"/>
        </w:rPr>
        <w:t>students</w:t>
      </w:r>
      <w:r w:rsidR="00445C3C">
        <w:rPr>
          <w:rFonts w:ascii="Arial" w:hAnsi="Arial" w:cs="Arial"/>
          <w:i w:val="0"/>
          <w:iCs w:val="0"/>
          <w:color w:val="333333"/>
          <w:sz w:val="32"/>
          <w:szCs w:val="32"/>
        </w:rPr>
        <w:t xml:space="preserve"> ideally presenting part of the work.</w:t>
      </w:r>
    </w:p>
    <w:p w14:paraId="1A5631A0" w14:textId="0AA4B67C" w:rsidR="00747E19" w:rsidRDefault="00747E19" w:rsidP="00FE4316">
      <w:pPr>
        <w:pStyle w:val="Heading1"/>
        <w:rPr>
          <w:b/>
          <w:sz w:val="40"/>
        </w:rPr>
      </w:pPr>
    </w:p>
    <w:p w14:paraId="6BF97415" w14:textId="5BE73CF1" w:rsidR="00265376" w:rsidRDefault="00265376" w:rsidP="00265376"/>
    <w:p w14:paraId="490D704D" w14:textId="47CCE411" w:rsidR="007024E4" w:rsidRDefault="007024E4" w:rsidP="00FE4316">
      <w:pPr>
        <w:pStyle w:val="Heading1"/>
        <w:rPr>
          <w:b/>
          <w:sz w:val="40"/>
        </w:rPr>
      </w:pPr>
      <w:r>
        <w:rPr>
          <w:b/>
          <w:sz w:val="40"/>
        </w:rPr>
        <w:lastRenderedPageBreak/>
        <w:t>Introduction</w:t>
      </w:r>
    </w:p>
    <w:p w14:paraId="52C07CEC" w14:textId="04B3A89C" w:rsidR="007024E4" w:rsidRDefault="007024E4" w:rsidP="004853D9">
      <w:pPr>
        <w:jc w:val="both"/>
      </w:pPr>
    </w:p>
    <w:p w14:paraId="203C28F7" w14:textId="3F8C6A33" w:rsidR="006F7355" w:rsidRPr="006F7355" w:rsidRDefault="004853D9" w:rsidP="00FB30B4">
      <w:pPr>
        <w:spacing w:after="0" w:line="240" w:lineRule="auto"/>
        <w:jc w:val="both"/>
        <w:rPr>
          <w:sz w:val="28"/>
          <w:szCs w:val="28"/>
        </w:rPr>
      </w:pPr>
      <w:r w:rsidRPr="006F7355">
        <w:rPr>
          <w:sz w:val="28"/>
          <w:szCs w:val="28"/>
        </w:rPr>
        <w:t xml:space="preserve">Write </w:t>
      </w:r>
      <w:r w:rsidR="009416C3">
        <w:rPr>
          <w:sz w:val="28"/>
          <w:szCs w:val="28"/>
        </w:rPr>
        <w:t>an introduction</w:t>
      </w:r>
      <w:r w:rsidRPr="006F7355">
        <w:rPr>
          <w:sz w:val="28"/>
          <w:szCs w:val="28"/>
        </w:rPr>
        <w:t xml:space="preserve"> on Artifi</w:t>
      </w:r>
      <w:r w:rsidR="00691141" w:rsidRPr="006F7355">
        <w:rPr>
          <w:sz w:val="28"/>
          <w:szCs w:val="28"/>
        </w:rPr>
        <w:t>cial Intelligence</w:t>
      </w:r>
      <w:r w:rsidR="00DC5B06">
        <w:rPr>
          <w:sz w:val="28"/>
          <w:szCs w:val="28"/>
        </w:rPr>
        <w:t>, consider some of the problems AI can cause to society</w:t>
      </w:r>
      <w:r w:rsidR="00282F8F">
        <w:rPr>
          <w:sz w:val="28"/>
          <w:szCs w:val="28"/>
        </w:rPr>
        <w:t>,</w:t>
      </w:r>
      <w:r w:rsidR="00DC5B06">
        <w:rPr>
          <w:sz w:val="28"/>
          <w:szCs w:val="28"/>
        </w:rPr>
        <w:t xml:space="preserve"> </w:t>
      </w:r>
      <w:r w:rsidR="003C4BA1" w:rsidRPr="003C4BA1">
        <w:rPr>
          <w:sz w:val="28"/>
          <w:szCs w:val="28"/>
        </w:rPr>
        <w:t xml:space="preserve">consider </w:t>
      </w:r>
      <w:r w:rsidR="00282F8F">
        <w:rPr>
          <w:sz w:val="28"/>
          <w:szCs w:val="28"/>
        </w:rPr>
        <w:t xml:space="preserve">the </w:t>
      </w:r>
      <w:r w:rsidR="003C4BA1" w:rsidRPr="003C4BA1">
        <w:rPr>
          <w:sz w:val="28"/>
          <w:szCs w:val="28"/>
        </w:rPr>
        <w:t xml:space="preserve">legal, social, ethical and professional issues as appropriate and </w:t>
      </w:r>
      <w:r w:rsidR="003C4BA1" w:rsidRPr="001B5C91">
        <w:rPr>
          <w:sz w:val="28"/>
          <w:szCs w:val="28"/>
          <w:u w:val="single"/>
        </w:rPr>
        <w:t>relevant</w:t>
      </w:r>
      <w:r w:rsidR="003C4BA1" w:rsidRPr="003C4BA1">
        <w:rPr>
          <w:sz w:val="28"/>
          <w:szCs w:val="28"/>
        </w:rPr>
        <w:t xml:space="preserve"> to your software product </w:t>
      </w:r>
      <w:r w:rsidR="00FB30B4">
        <w:rPr>
          <w:sz w:val="28"/>
          <w:szCs w:val="28"/>
        </w:rPr>
        <w:t>on your chosen topic (</w:t>
      </w:r>
      <w:r w:rsidR="002042B5">
        <w:rPr>
          <w:sz w:val="28"/>
          <w:szCs w:val="28"/>
        </w:rPr>
        <w:t>A</w:t>
      </w:r>
      <w:r w:rsidR="001B5C91">
        <w:rPr>
          <w:sz w:val="28"/>
          <w:szCs w:val="28"/>
        </w:rPr>
        <w:t>I</w:t>
      </w:r>
      <w:r w:rsidR="002042B5">
        <w:rPr>
          <w:sz w:val="28"/>
          <w:szCs w:val="28"/>
        </w:rPr>
        <w:t xml:space="preserve"> </w:t>
      </w:r>
      <w:proofErr w:type="spellStart"/>
      <w:r w:rsidR="002042B5">
        <w:rPr>
          <w:sz w:val="28"/>
          <w:szCs w:val="28"/>
        </w:rPr>
        <w:t>ChatBot</w:t>
      </w:r>
      <w:proofErr w:type="spellEnd"/>
      <w:r w:rsidR="002042B5">
        <w:rPr>
          <w:sz w:val="28"/>
          <w:szCs w:val="28"/>
        </w:rPr>
        <w:t xml:space="preserve">/Email </w:t>
      </w:r>
      <w:proofErr w:type="spellStart"/>
      <w:r w:rsidR="002042B5">
        <w:rPr>
          <w:sz w:val="28"/>
          <w:szCs w:val="28"/>
        </w:rPr>
        <w:t>Categorisation</w:t>
      </w:r>
      <w:proofErr w:type="spellEnd"/>
      <w:r w:rsidR="002042B5">
        <w:rPr>
          <w:sz w:val="28"/>
          <w:szCs w:val="28"/>
        </w:rPr>
        <w:t xml:space="preserve"> or </w:t>
      </w:r>
      <w:r w:rsidR="009416C3">
        <w:rPr>
          <w:sz w:val="28"/>
          <w:szCs w:val="28"/>
        </w:rPr>
        <w:t>Sudoku</w:t>
      </w:r>
      <w:r w:rsidR="00FB30B4">
        <w:rPr>
          <w:sz w:val="28"/>
          <w:szCs w:val="28"/>
        </w:rPr>
        <w:t>)</w:t>
      </w:r>
      <w:r w:rsidR="00793CC6">
        <w:rPr>
          <w:sz w:val="28"/>
          <w:szCs w:val="28"/>
        </w:rPr>
        <w:t>.</w:t>
      </w:r>
    </w:p>
    <w:p w14:paraId="6997DCFD" w14:textId="05EA457B" w:rsidR="007024E4" w:rsidRDefault="007024E4" w:rsidP="006F7355">
      <w:pPr>
        <w:pStyle w:val="Heading1"/>
        <w:jc w:val="both"/>
        <w:rPr>
          <w:rFonts w:asciiTheme="minorHAnsi" w:eastAsiaTheme="minorEastAsia" w:hAnsiTheme="minorHAnsi" w:cstheme="minorBidi"/>
          <w:bCs w:val="0"/>
          <w:i w:val="0"/>
          <w:color w:val="auto"/>
          <w:sz w:val="28"/>
          <w:szCs w:val="28"/>
        </w:rPr>
      </w:pPr>
    </w:p>
    <w:p w14:paraId="583340FE" w14:textId="5BC85A6D" w:rsidR="00161E84" w:rsidRDefault="00161E84" w:rsidP="00193A3E">
      <w:pPr>
        <w:pStyle w:val="Heading2"/>
        <w:rPr>
          <w:i/>
          <w:iCs/>
        </w:rPr>
      </w:pPr>
      <w:r w:rsidRPr="00E20FC7">
        <w:rPr>
          <w:i/>
          <w:iCs/>
        </w:rPr>
        <w:t xml:space="preserve">Need for </w:t>
      </w:r>
      <w:r w:rsidR="008D7A74" w:rsidRPr="00E20FC7">
        <w:rPr>
          <w:i/>
          <w:iCs/>
        </w:rPr>
        <w:t>your prototype</w:t>
      </w:r>
      <w:r w:rsidR="00793CC6">
        <w:rPr>
          <w:i/>
          <w:iCs/>
        </w:rPr>
        <w:t xml:space="preserve"> (if relevant)</w:t>
      </w:r>
    </w:p>
    <w:p w14:paraId="3D495D73" w14:textId="77777777" w:rsidR="00E20FC7" w:rsidRPr="00E20FC7" w:rsidRDefault="00E20FC7" w:rsidP="00E20FC7"/>
    <w:p w14:paraId="34A3C4FA" w14:textId="0C5440AC" w:rsidR="008D7A74" w:rsidRDefault="008D7A74" w:rsidP="00193A3E">
      <w:pPr>
        <w:pStyle w:val="Heading2"/>
        <w:rPr>
          <w:i/>
          <w:iCs/>
        </w:rPr>
      </w:pPr>
      <w:r w:rsidRPr="00E20FC7">
        <w:rPr>
          <w:i/>
          <w:iCs/>
        </w:rPr>
        <w:t>Statement of the problem</w:t>
      </w:r>
    </w:p>
    <w:p w14:paraId="1741B89D" w14:textId="77777777" w:rsidR="00E20FC7" w:rsidRPr="00E20FC7" w:rsidRDefault="00E20FC7" w:rsidP="00E20FC7"/>
    <w:bookmarkEnd w:id="0"/>
    <w:p w14:paraId="36CEE40D" w14:textId="202AF3C8" w:rsidR="00B11735" w:rsidRPr="00E20FC7" w:rsidRDefault="00B11735" w:rsidP="00193A3E">
      <w:pPr>
        <w:pStyle w:val="Heading2"/>
        <w:rPr>
          <w:i/>
          <w:iCs/>
        </w:rPr>
      </w:pPr>
      <w:r w:rsidRPr="00E20FC7">
        <w:rPr>
          <w:i/>
          <w:iCs/>
        </w:rPr>
        <w:t>Aims and Objectives</w:t>
      </w:r>
    </w:p>
    <w:p w14:paraId="2AD706EA" w14:textId="16310EE2" w:rsidR="00193A3E" w:rsidRDefault="00193A3E" w:rsidP="00193A3E"/>
    <w:p w14:paraId="7314BFB4" w14:textId="1E22004D" w:rsidR="00193A3E" w:rsidRDefault="000C1F52" w:rsidP="00193A3E">
      <w:pPr>
        <w:rPr>
          <w:rFonts w:asciiTheme="majorHAnsi" w:eastAsiaTheme="majorEastAsia" w:hAnsiTheme="majorHAnsi" w:cstheme="majorBidi"/>
          <w:b/>
          <w:bCs/>
          <w:i/>
          <w:color w:val="6076B4" w:themeColor="accent1"/>
          <w:sz w:val="40"/>
          <w:szCs w:val="32"/>
        </w:rPr>
      </w:pPr>
      <w:r w:rsidRPr="000C1F52">
        <w:rPr>
          <w:rFonts w:asciiTheme="majorHAnsi" w:eastAsiaTheme="majorEastAsia" w:hAnsiTheme="majorHAnsi" w:cstheme="majorBidi"/>
          <w:b/>
          <w:bCs/>
          <w:i/>
          <w:color w:val="6076B4" w:themeColor="accent1"/>
          <w:sz w:val="40"/>
          <w:szCs w:val="32"/>
        </w:rPr>
        <w:t>Literature Review/ State of the Art</w:t>
      </w:r>
    </w:p>
    <w:p w14:paraId="1F542474" w14:textId="77777777" w:rsidR="005B7777" w:rsidRPr="000C1F52" w:rsidRDefault="005B7777" w:rsidP="00193A3E">
      <w:pPr>
        <w:rPr>
          <w:rFonts w:asciiTheme="majorHAnsi" w:eastAsiaTheme="majorEastAsia" w:hAnsiTheme="majorHAnsi" w:cstheme="majorBidi"/>
          <w:b/>
          <w:bCs/>
          <w:i/>
          <w:color w:val="6076B4" w:themeColor="accent1"/>
          <w:sz w:val="40"/>
          <w:szCs w:val="32"/>
        </w:rPr>
      </w:pPr>
    </w:p>
    <w:p w14:paraId="05FF61BB" w14:textId="05C53831" w:rsidR="00655C17" w:rsidRDefault="00B11735" w:rsidP="00655C17">
      <w:pPr>
        <w:rPr>
          <w:rFonts w:asciiTheme="majorHAnsi" w:eastAsiaTheme="majorEastAsia" w:hAnsiTheme="majorHAnsi" w:cstheme="majorBidi"/>
          <w:b/>
          <w:bCs/>
          <w:i/>
          <w:color w:val="6076B4" w:themeColor="accent1"/>
          <w:sz w:val="40"/>
          <w:szCs w:val="32"/>
        </w:rPr>
      </w:pPr>
      <w:r w:rsidRPr="00B11735">
        <w:rPr>
          <w:rFonts w:asciiTheme="majorHAnsi" w:eastAsiaTheme="majorEastAsia" w:hAnsiTheme="majorHAnsi" w:cstheme="majorBidi"/>
          <w:b/>
          <w:bCs/>
          <w:i/>
          <w:color w:val="6076B4" w:themeColor="accent1"/>
          <w:sz w:val="40"/>
          <w:szCs w:val="32"/>
        </w:rPr>
        <w:t>Proposed Solution</w:t>
      </w:r>
    </w:p>
    <w:p w14:paraId="7A09599C" w14:textId="53BF9D26" w:rsidR="00EA53D6" w:rsidRDefault="00EA53D6" w:rsidP="00655C17">
      <w:pPr>
        <w:rPr>
          <w:rFonts w:asciiTheme="majorHAnsi" w:eastAsiaTheme="majorEastAsia" w:hAnsiTheme="majorHAnsi" w:cstheme="majorBidi"/>
          <w:b/>
          <w:bCs/>
          <w:i/>
          <w:color w:val="6076B4" w:themeColor="accent1"/>
          <w:sz w:val="40"/>
          <w:szCs w:val="32"/>
        </w:rPr>
      </w:pPr>
    </w:p>
    <w:p w14:paraId="78FC8ECC" w14:textId="77777777" w:rsidR="00EA53D6" w:rsidRDefault="00EA53D6" w:rsidP="00655C17"/>
    <w:p w14:paraId="211107C1" w14:textId="076F03C5" w:rsidR="00655C17" w:rsidRDefault="00417E80" w:rsidP="00655C17">
      <w:pPr>
        <w:rPr>
          <w:rFonts w:asciiTheme="majorHAnsi" w:eastAsiaTheme="majorEastAsia" w:hAnsiTheme="majorHAnsi" w:cstheme="majorBidi"/>
          <w:b/>
          <w:bCs/>
          <w:i/>
          <w:color w:val="6076B4" w:themeColor="accent1"/>
          <w:sz w:val="40"/>
          <w:szCs w:val="32"/>
        </w:rPr>
      </w:pPr>
      <w:r w:rsidRPr="00E23526">
        <w:rPr>
          <w:rFonts w:asciiTheme="majorHAnsi" w:eastAsiaTheme="majorEastAsia" w:hAnsiTheme="majorHAnsi" w:cstheme="majorBidi"/>
          <w:b/>
          <w:bCs/>
          <w:i/>
          <w:color w:val="6076B4" w:themeColor="accent1"/>
          <w:sz w:val="40"/>
          <w:szCs w:val="32"/>
        </w:rPr>
        <w:t>Prototype Design</w:t>
      </w:r>
    </w:p>
    <w:p w14:paraId="48F05583" w14:textId="1BFCD4FE" w:rsidR="009C4F50" w:rsidRDefault="00813736" w:rsidP="005A207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After you have </w:t>
      </w:r>
      <w:r w:rsidR="001A53B1">
        <w:rPr>
          <w:sz w:val="28"/>
          <w:szCs w:val="28"/>
        </w:rPr>
        <w:t>i</w:t>
      </w:r>
      <w:r w:rsidR="001A53B1" w:rsidRPr="00ED19B7">
        <w:rPr>
          <w:sz w:val="28"/>
          <w:szCs w:val="28"/>
        </w:rPr>
        <w:t>dentif</w:t>
      </w:r>
      <w:r w:rsidR="001A53B1">
        <w:rPr>
          <w:sz w:val="28"/>
          <w:szCs w:val="28"/>
        </w:rPr>
        <w:t>ied</w:t>
      </w:r>
      <w:r w:rsidR="009C4F50" w:rsidRPr="00ED19B7">
        <w:rPr>
          <w:sz w:val="28"/>
          <w:szCs w:val="28"/>
        </w:rPr>
        <w:t xml:space="preserve"> some design of the potential problem from previous </w:t>
      </w:r>
      <w:r w:rsidR="00ED19B7" w:rsidRPr="00ED19B7">
        <w:rPr>
          <w:sz w:val="28"/>
          <w:szCs w:val="28"/>
        </w:rPr>
        <w:t>studies and from the literature</w:t>
      </w:r>
      <w:r>
        <w:rPr>
          <w:sz w:val="28"/>
          <w:szCs w:val="28"/>
        </w:rPr>
        <w:t>, propose your design</w:t>
      </w:r>
      <w:r w:rsidR="00ED19B7">
        <w:rPr>
          <w:sz w:val="28"/>
          <w:szCs w:val="28"/>
        </w:rPr>
        <w:t xml:space="preserve">. </w:t>
      </w:r>
    </w:p>
    <w:p w14:paraId="24044F4D" w14:textId="77777777" w:rsidR="00EB0E6F" w:rsidRDefault="00EB0E6F" w:rsidP="005A207C">
      <w:pPr>
        <w:jc w:val="both"/>
        <w:rPr>
          <w:sz w:val="28"/>
          <w:szCs w:val="28"/>
        </w:rPr>
      </w:pPr>
    </w:p>
    <w:p w14:paraId="5B30AC1E" w14:textId="1BDD0734" w:rsidR="00417E80" w:rsidRDefault="00417E80" w:rsidP="00655C17">
      <w:pPr>
        <w:rPr>
          <w:rFonts w:asciiTheme="majorHAnsi" w:eastAsiaTheme="majorEastAsia" w:hAnsiTheme="majorHAnsi" w:cstheme="majorBidi"/>
          <w:b/>
          <w:bCs/>
          <w:i/>
          <w:color w:val="6076B4" w:themeColor="accent1"/>
          <w:sz w:val="40"/>
          <w:szCs w:val="32"/>
        </w:rPr>
      </w:pPr>
      <w:r w:rsidRPr="00E23526">
        <w:rPr>
          <w:rFonts w:asciiTheme="majorHAnsi" w:eastAsiaTheme="majorEastAsia" w:hAnsiTheme="majorHAnsi" w:cstheme="majorBidi"/>
          <w:b/>
          <w:bCs/>
          <w:i/>
          <w:color w:val="6076B4" w:themeColor="accent1"/>
          <w:sz w:val="40"/>
          <w:szCs w:val="32"/>
        </w:rPr>
        <w:lastRenderedPageBreak/>
        <w:t>Prototype Development</w:t>
      </w:r>
      <w:r w:rsidR="008E13B8">
        <w:rPr>
          <w:rFonts w:asciiTheme="majorHAnsi" w:eastAsiaTheme="majorEastAsia" w:hAnsiTheme="majorHAnsi" w:cstheme="majorBidi"/>
          <w:b/>
          <w:bCs/>
          <w:i/>
          <w:color w:val="6076B4" w:themeColor="accent1"/>
          <w:sz w:val="40"/>
          <w:szCs w:val="32"/>
        </w:rPr>
        <w:t xml:space="preserve"> and AI Algorithms used</w:t>
      </w:r>
    </w:p>
    <w:p w14:paraId="096A2970" w14:textId="16FD5596" w:rsidR="00EA7339" w:rsidRDefault="00314CDA" w:rsidP="00314CD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a major part of the work. </w:t>
      </w:r>
      <w:r w:rsidR="00EA7339" w:rsidRPr="00EA7339">
        <w:rPr>
          <w:sz w:val="28"/>
          <w:szCs w:val="28"/>
        </w:rPr>
        <w:t>All tools/software/libraries/development platform used.</w:t>
      </w:r>
      <w:r w:rsidR="00EA7339">
        <w:rPr>
          <w:sz w:val="28"/>
          <w:szCs w:val="28"/>
        </w:rPr>
        <w:t xml:space="preserve"> </w:t>
      </w:r>
      <w:r w:rsidR="00EA7339" w:rsidRPr="009200A7">
        <w:rPr>
          <w:b/>
          <w:bCs/>
          <w:sz w:val="28"/>
          <w:szCs w:val="28"/>
        </w:rPr>
        <w:t>Provide screenshots of your work, code snippets</w:t>
      </w:r>
      <w:r w:rsidR="009200A7">
        <w:rPr>
          <w:b/>
          <w:bCs/>
          <w:sz w:val="28"/>
          <w:szCs w:val="28"/>
        </w:rPr>
        <w:t xml:space="preserve">, diagrams etc. </w:t>
      </w:r>
      <w:r w:rsidR="00EA7339" w:rsidRPr="009200A7">
        <w:rPr>
          <w:b/>
          <w:bCs/>
          <w:sz w:val="28"/>
          <w:szCs w:val="28"/>
        </w:rPr>
        <w:t xml:space="preserve">and you can refer to the </w:t>
      </w:r>
      <w:r w:rsidR="001A5090" w:rsidRPr="009200A7">
        <w:rPr>
          <w:b/>
          <w:bCs/>
          <w:sz w:val="28"/>
          <w:szCs w:val="28"/>
        </w:rPr>
        <w:t>codes that will be submitted.</w:t>
      </w:r>
      <w:r w:rsidR="001A5090">
        <w:rPr>
          <w:sz w:val="28"/>
          <w:szCs w:val="28"/>
        </w:rPr>
        <w:t xml:space="preserve"> Talk about the AI algorithms that could have been involved in the prototype (even if you did not manage to implement it)</w:t>
      </w:r>
      <w:r w:rsidR="00620FDF">
        <w:rPr>
          <w:sz w:val="28"/>
          <w:szCs w:val="28"/>
        </w:rPr>
        <w:t>. You can also talk about different ways of</w:t>
      </w:r>
      <w:r w:rsidR="009C4F50">
        <w:rPr>
          <w:sz w:val="28"/>
          <w:szCs w:val="28"/>
        </w:rPr>
        <w:t xml:space="preserve"> implementing the solution, what worked, what failed </w:t>
      </w:r>
      <w:r w:rsidR="00B632B5">
        <w:rPr>
          <w:sz w:val="28"/>
          <w:szCs w:val="28"/>
        </w:rPr>
        <w:t>etc.</w:t>
      </w:r>
      <w:r w:rsidR="009200A7">
        <w:rPr>
          <w:sz w:val="28"/>
          <w:szCs w:val="28"/>
        </w:rPr>
        <w:t xml:space="preserve"> </w:t>
      </w:r>
    </w:p>
    <w:p w14:paraId="5CC2A2F4" w14:textId="13E40283" w:rsidR="009537C9" w:rsidRDefault="009537C9" w:rsidP="00314CDA">
      <w:pPr>
        <w:jc w:val="both"/>
        <w:rPr>
          <w:sz w:val="28"/>
          <w:szCs w:val="28"/>
        </w:rPr>
      </w:pPr>
      <w:r>
        <w:rPr>
          <w:sz w:val="28"/>
          <w:szCs w:val="28"/>
        </w:rPr>
        <w:t>You ca</w:t>
      </w:r>
      <w:r w:rsidR="00421E77">
        <w:rPr>
          <w:sz w:val="28"/>
          <w:szCs w:val="28"/>
        </w:rPr>
        <w:t>n</w:t>
      </w:r>
      <w:r>
        <w:rPr>
          <w:sz w:val="28"/>
          <w:szCs w:val="28"/>
        </w:rPr>
        <w:t xml:space="preserve"> also add a paragraph of how to run your codes</w:t>
      </w:r>
      <w:r w:rsidR="00421E77">
        <w:rPr>
          <w:sz w:val="28"/>
          <w:szCs w:val="28"/>
        </w:rPr>
        <w:t xml:space="preserve"> (to allow the markers to test it once you submit this)</w:t>
      </w:r>
      <w:r>
        <w:rPr>
          <w:sz w:val="28"/>
          <w:szCs w:val="28"/>
        </w:rPr>
        <w:t>.</w:t>
      </w:r>
      <w:r w:rsidR="009726FF">
        <w:rPr>
          <w:sz w:val="28"/>
          <w:szCs w:val="28"/>
        </w:rPr>
        <w:t xml:space="preserve"> </w:t>
      </w:r>
    </w:p>
    <w:p w14:paraId="1419E018" w14:textId="77777777" w:rsidR="009537C9" w:rsidRDefault="009537C9" w:rsidP="00655C17">
      <w:pPr>
        <w:rPr>
          <w:sz w:val="28"/>
          <w:szCs w:val="28"/>
        </w:rPr>
      </w:pPr>
    </w:p>
    <w:p w14:paraId="0B86CC20" w14:textId="77777777" w:rsidR="002B7DD7" w:rsidRPr="00EA7339" w:rsidRDefault="002B7DD7" w:rsidP="00655C17">
      <w:pPr>
        <w:rPr>
          <w:sz w:val="28"/>
          <w:szCs w:val="28"/>
        </w:rPr>
      </w:pPr>
    </w:p>
    <w:p w14:paraId="237709EB" w14:textId="3537E734" w:rsidR="00BC4972" w:rsidRDefault="00BC4972" w:rsidP="00655C17">
      <w:pPr>
        <w:rPr>
          <w:rFonts w:asciiTheme="majorHAnsi" w:eastAsiaTheme="majorEastAsia" w:hAnsiTheme="majorHAnsi" w:cstheme="majorBidi"/>
          <w:b/>
          <w:bCs/>
          <w:i/>
          <w:color w:val="6076B4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bCs/>
          <w:i/>
          <w:color w:val="6076B4" w:themeColor="accent1"/>
          <w:sz w:val="40"/>
          <w:szCs w:val="32"/>
        </w:rPr>
        <w:t>Evaluation</w:t>
      </w:r>
    </w:p>
    <w:p w14:paraId="3CF30BA6" w14:textId="79ADCAFB" w:rsidR="008532BF" w:rsidRDefault="000A1A4D" w:rsidP="00655C17">
      <w:pPr>
        <w:rPr>
          <w:sz w:val="28"/>
          <w:szCs w:val="28"/>
        </w:rPr>
      </w:pPr>
      <w:r w:rsidRPr="008532BF">
        <w:rPr>
          <w:sz w:val="28"/>
          <w:szCs w:val="28"/>
        </w:rPr>
        <w:t xml:space="preserve">Did you </w:t>
      </w:r>
      <w:r w:rsidR="008532BF" w:rsidRPr="008532BF">
        <w:rPr>
          <w:sz w:val="28"/>
          <w:szCs w:val="28"/>
        </w:rPr>
        <w:t>test/</w:t>
      </w:r>
      <w:r w:rsidRPr="008532BF">
        <w:rPr>
          <w:sz w:val="28"/>
          <w:szCs w:val="28"/>
        </w:rPr>
        <w:t>evaluate your prototype?</w:t>
      </w:r>
      <w:r w:rsidR="008532BF" w:rsidRPr="008532BF">
        <w:rPr>
          <w:sz w:val="28"/>
          <w:szCs w:val="28"/>
        </w:rPr>
        <w:t xml:space="preserve"> </w:t>
      </w:r>
      <w:r w:rsidRPr="008532BF">
        <w:rPr>
          <w:sz w:val="28"/>
          <w:szCs w:val="28"/>
        </w:rPr>
        <w:t>If yes, how</w:t>
      </w:r>
      <w:r w:rsidR="008532BF" w:rsidRPr="008532BF">
        <w:rPr>
          <w:sz w:val="28"/>
          <w:szCs w:val="28"/>
        </w:rPr>
        <w:t>?</w:t>
      </w:r>
    </w:p>
    <w:p w14:paraId="1B50E636" w14:textId="77777777" w:rsidR="009D7C33" w:rsidRPr="008532BF" w:rsidRDefault="009D7C33" w:rsidP="00655C17">
      <w:pPr>
        <w:rPr>
          <w:sz w:val="28"/>
          <w:szCs w:val="28"/>
        </w:rPr>
      </w:pPr>
    </w:p>
    <w:p w14:paraId="0CC4050C" w14:textId="66161EA0" w:rsidR="00417E80" w:rsidRDefault="00BC4972" w:rsidP="00655C17">
      <w:pPr>
        <w:rPr>
          <w:rFonts w:asciiTheme="majorHAnsi" w:eastAsiaTheme="majorEastAsia" w:hAnsiTheme="majorHAnsi" w:cstheme="majorBidi"/>
          <w:b/>
          <w:bCs/>
          <w:i/>
          <w:color w:val="6076B4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bCs/>
          <w:i/>
          <w:color w:val="6076B4" w:themeColor="accent1"/>
          <w:sz w:val="40"/>
          <w:szCs w:val="32"/>
        </w:rPr>
        <w:t>Limitation</w:t>
      </w:r>
    </w:p>
    <w:p w14:paraId="79A1C87F" w14:textId="75D577EB" w:rsidR="008532BF" w:rsidRDefault="008532BF" w:rsidP="00655C17">
      <w:pPr>
        <w:rPr>
          <w:sz w:val="28"/>
          <w:szCs w:val="28"/>
        </w:rPr>
      </w:pPr>
      <w:r w:rsidRPr="003A2BE1">
        <w:rPr>
          <w:sz w:val="28"/>
          <w:szCs w:val="28"/>
        </w:rPr>
        <w:t xml:space="preserve">Some challenges and </w:t>
      </w:r>
      <w:r w:rsidR="003A2BE1" w:rsidRPr="003A2BE1">
        <w:rPr>
          <w:sz w:val="28"/>
          <w:szCs w:val="28"/>
        </w:rPr>
        <w:t>limitations</w:t>
      </w:r>
    </w:p>
    <w:p w14:paraId="19667785" w14:textId="77777777" w:rsidR="009D7C33" w:rsidRPr="003A2BE1" w:rsidRDefault="009D7C33" w:rsidP="00655C17">
      <w:pPr>
        <w:rPr>
          <w:sz w:val="28"/>
          <w:szCs w:val="28"/>
        </w:rPr>
      </w:pPr>
    </w:p>
    <w:p w14:paraId="0EFE3226" w14:textId="62FDB64B" w:rsidR="00655C17" w:rsidRPr="009D7C33" w:rsidRDefault="00655C17" w:rsidP="009D7C33">
      <w:pPr>
        <w:pStyle w:val="Heading1"/>
        <w:rPr>
          <w:b/>
          <w:sz w:val="40"/>
        </w:rPr>
      </w:pPr>
      <w:r w:rsidRPr="00655C17">
        <w:rPr>
          <w:b/>
          <w:sz w:val="40"/>
        </w:rPr>
        <w:t>Conclusion</w:t>
      </w:r>
      <w:r w:rsidR="009B7468">
        <w:rPr>
          <w:b/>
          <w:sz w:val="40"/>
        </w:rPr>
        <w:t xml:space="preserve"> </w:t>
      </w:r>
    </w:p>
    <w:p w14:paraId="138192D1" w14:textId="1E951CA4" w:rsidR="009B7468" w:rsidRDefault="00132702" w:rsidP="00B50769">
      <w:pPr>
        <w:jc w:val="both"/>
        <w:rPr>
          <w:sz w:val="28"/>
          <w:szCs w:val="28"/>
        </w:rPr>
      </w:pPr>
      <w:r>
        <w:rPr>
          <w:sz w:val="28"/>
          <w:szCs w:val="28"/>
        </w:rPr>
        <w:t>A few lines to conclude on</w:t>
      </w:r>
      <w:r w:rsidR="00A31B84">
        <w:rPr>
          <w:sz w:val="28"/>
          <w:szCs w:val="28"/>
        </w:rPr>
        <w:t xml:space="preserve"> </w:t>
      </w:r>
      <w:r w:rsidR="00206645">
        <w:rPr>
          <w:sz w:val="28"/>
          <w:szCs w:val="28"/>
        </w:rPr>
        <w:t>the work and how you could have improved the prototype in the future.</w:t>
      </w:r>
    </w:p>
    <w:p w14:paraId="27A8B514" w14:textId="12103572" w:rsidR="00D05B2C" w:rsidRDefault="00D05B2C" w:rsidP="00655C17">
      <w:pPr>
        <w:rPr>
          <w:sz w:val="28"/>
          <w:szCs w:val="28"/>
        </w:rPr>
      </w:pPr>
    </w:p>
    <w:p w14:paraId="12DF1954" w14:textId="77777777" w:rsidR="009D7C33" w:rsidRDefault="009D7C33" w:rsidP="00655C17">
      <w:pPr>
        <w:rPr>
          <w:sz w:val="28"/>
          <w:szCs w:val="28"/>
        </w:rPr>
      </w:pPr>
    </w:p>
    <w:p w14:paraId="033A30DA" w14:textId="11CF950B" w:rsidR="00D05B2C" w:rsidRDefault="00D05B2C" w:rsidP="00655C17">
      <w:pPr>
        <w:rPr>
          <w:b/>
          <w:bCs/>
          <w:sz w:val="28"/>
          <w:szCs w:val="28"/>
        </w:rPr>
      </w:pPr>
      <w:r w:rsidRPr="00F4256A">
        <w:rPr>
          <w:b/>
          <w:bCs/>
          <w:sz w:val="28"/>
          <w:szCs w:val="28"/>
        </w:rPr>
        <w:t>(Total word count)</w:t>
      </w:r>
      <w:r w:rsidR="004B0BA4">
        <w:rPr>
          <w:b/>
          <w:bCs/>
          <w:sz w:val="28"/>
          <w:szCs w:val="28"/>
        </w:rPr>
        <w:t xml:space="preserve">: </w:t>
      </w:r>
      <w:r w:rsidR="0035317B">
        <w:rPr>
          <w:b/>
          <w:bCs/>
          <w:sz w:val="28"/>
          <w:szCs w:val="28"/>
        </w:rPr>
        <w:t>1800 min &lt;</w:t>
      </w:r>
      <w:r w:rsidR="0035317B" w:rsidRPr="0035317B">
        <w:rPr>
          <w:b/>
          <w:bCs/>
          <w:sz w:val="28"/>
          <w:szCs w:val="28"/>
        </w:rPr>
        <w:t>report</w:t>
      </w:r>
      <w:r w:rsidR="0035317B">
        <w:rPr>
          <w:b/>
          <w:bCs/>
          <w:sz w:val="28"/>
          <w:szCs w:val="28"/>
        </w:rPr>
        <w:t xml:space="preserve"> </w:t>
      </w:r>
      <w:r w:rsidR="0035317B" w:rsidRPr="0035317B">
        <w:rPr>
          <w:b/>
          <w:bCs/>
          <w:sz w:val="28"/>
          <w:szCs w:val="28"/>
        </w:rPr>
        <w:t>&lt;</w:t>
      </w:r>
      <w:r w:rsidR="0035317B">
        <w:rPr>
          <w:b/>
          <w:bCs/>
          <w:sz w:val="28"/>
          <w:szCs w:val="28"/>
        </w:rPr>
        <w:t xml:space="preserve"> </w:t>
      </w:r>
      <w:r w:rsidR="0035317B" w:rsidRPr="0035317B">
        <w:rPr>
          <w:b/>
          <w:bCs/>
          <w:sz w:val="28"/>
          <w:szCs w:val="28"/>
        </w:rPr>
        <w:t>2200</w:t>
      </w:r>
      <w:r w:rsidR="0035317B">
        <w:rPr>
          <w:b/>
          <w:bCs/>
          <w:sz w:val="28"/>
          <w:szCs w:val="28"/>
        </w:rPr>
        <w:t xml:space="preserve"> max</w:t>
      </w:r>
    </w:p>
    <w:p w14:paraId="1AF09B7A" w14:textId="747F48AD" w:rsidR="00D05B2C" w:rsidRPr="00655C17" w:rsidRDefault="00D05B2C" w:rsidP="00D05B2C">
      <w:pPr>
        <w:pStyle w:val="Heading1"/>
        <w:rPr>
          <w:b/>
          <w:sz w:val="40"/>
        </w:rPr>
      </w:pPr>
      <w:r>
        <w:rPr>
          <w:b/>
          <w:sz w:val="40"/>
        </w:rPr>
        <w:t>Reference List (Harvard Style)</w:t>
      </w:r>
    </w:p>
    <w:p w14:paraId="0710649D" w14:textId="7E72E8A4" w:rsidR="00D05B2C" w:rsidRPr="009B7468" w:rsidRDefault="009B1FAF" w:rsidP="009B1F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All references in the list must have the relevant in-line citation throughout the report. Please make sure to make use of peer-reviewed research papers, books, journal articles, conference proceedings </w:t>
      </w:r>
      <w:proofErr w:type="spellStart"/>
      <w:r>
        <w:rPr>
          <w:sz w:val="28"/>
          <w:szCs w:val="28"/>
        </w:rPr>
        <w:t>etc</w:t>
      </w:r>
      <w:proofErr w:type="spellEnd"/>
    </w:p>
    <w:sectPr w:rsidR="00D05B2C" w:rsidRPr="009B7468">
      <w:headerReference w:type="default" r:id="rId11"/>
      <w:footerReference w:type="even" r:id="rId12"/>
      <w:footerReference w:type="default" r:id="rId13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17EBC" w14:textId="77777777" w:rsidR="00A52BE1" w:rsidRDefault="00A52BE1">
      <w:pPr>
        <w:spacing w:after="0" w:line="240" w:lineRule="auto"/>
      </w:pPr>
      <w:r>
        <w:separator/>
      </w:r>
    </w:p>
  </w:endnote>
  <w:endnote w:type="continuationSeparator" w:id="0">
    <w:p w14:paraId="392CBE7E" w14:textId="77777777" w:rsidR="00A52BE1" w:rsidRDefault="00A5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HGS明朝E"/>
    <w:charset w:val="80"/>
    <w:family w:val="roman"/>
    <w:pitch w:val="variable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A1D4F" w14:textId="77777777" w:rsidR="005B5242" w:rsidRDefault="005B5242">
    <w:pPr>
      <w:jc w:val="right"/>
    </w:pPr>
  </w:p>
  <w:p w14:paraId="6063101A" w14:textId="77777777" w:rsidR="005B5242" w:rsidRDefault="00B2656D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14:paraId="536D9C52" w14:textId="77777777" w:rsidR="005B5242" w:rsidRDefault="00B2656D">
    <w:pPr>
      <w:jc w:val="right"/>
    </w:pPr>
    <w:r>
      <w:rPr>
        <w:noProof/>
        <w:lang w:val="en-GB" w:eastAsia="en-GB"/>
      </w:rPr>
      <mc:AlternateContent>
        <mc:Choice Requires="wpg">
          <w:drawing>
            <wp:inline distT="0" distB="0" distL="0" distR="0" wp14:anchorId="463BAF87" wp14:editId="7AC9A914">
              <wp:extent cx="2327910" cy="45085"/>
              <wp:effectExtent l="9525" t="9525" r="15240" b="12065"/>
              <wp:docPr id="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2D2F5F0C" id="Grou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14:paraId="2F12DEB1" w14:textId="77777777" w:rsidR="005B5242" w:rsidRDefault="005B5242">
    <w:pPr>
      <w:pStyle w:val="NoSpacing"/>
      <w:rPr>
        <w:sz w:val="2"/>
        <w:szCs w:val="2"/>
      </w:rPr>
    </w:pPr>
  </w:p>
  <w:p w14:paraId="01F5EB2B" w14:textId="77777777" w:rsidR="005B5242" w:rsidRDefault="005B5242"/>
  <w:p w14:paraId="524B934E" w14:textId="77777777" w:rsidR="005B5242" w:rsidRDefault="005B5242"/>
  <w:p w14:paraId="385F0A81" w14:textId="77777777" w:rsidR="005B5242" w:rsidRDefault="005B5242"/>
  <w:p w14:paraId="3122C850" w14:textId="77777777" w:rsidR="00AA7187" w:rsidRDefault="00AA718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6868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BCFA73" w14:textId="77777777" w:rsidR="00B0543B" w:rsidRDefault="00B054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1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E0D869" w14:textId="77777777" w:rsidR="00AA7187" w:rsidRDefault="00AA71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747E6" w14:textId="77777777" w:rsidR="00A52BE1" w:rsidRDefault="00A52BE1">
      <w:pPr>
        <w:spacing w:after="0" w:line="240" w:lineRule="auto"/>
      </w:pPr>
      <w:r>
        <w:separator/>
      </w:r>
    </w:p>
  </w:footnote>
  <w:footnote w:type="continuationSeparator" w:id="0">
    <w:p w14:paraId="2F126AEA" w14:textId="77777777" w:rsidR="00A52BE1" w:rsidRDefault="00A52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6076B4" w:themeColor="accent1"/>
      </w:rPr>
      <w:alias w:val="Titl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F4415FF" w14:textId="36240670" w:rsidR="005B5242" w:rsidRDefault="00FC1EBD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Introduction to AI COM526 Software Prototype and Report (AE2)</w:t>
        </w:r>
      </w:p>
    </w:sdtContent>
  </w:sdt>
  <w:p w14:paraId="020CCA5B" w14:textId="77777777" w:rsidR="005B5242" w:rsidRDefault="00B2656D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  <w:p w14:paraId="3FBBBC0E" w14:textId="77777777" w:rsidR="00AA7187" w:rsidRDefault="00AA718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E4"/>
    <w:rsid w:val="00015FF0"/>
    <w:rsid w:val="0005171A"/>
    <w:rsid w:val="000623E6"/>
    <w:rsid w:val="00082A29"/>
    <w:rsid w:val="000935B4"/>
    <w:rsid w:val="000A1A4D"/>
    <w:rsid w:val="000B5AFB"/>
    <w:rsid w:val="000C1F52"/>
    <w:rsid w:val="000F3EA3"/>
    <w:rsid w:val="00100A0F"/>
    <w:rsid w:val="00122191"/>
    <w:rsid w:val="00132702"/>
    <w:rsid w:val="00153E4C"/>
    <w:rsid w:val="00161E84"/>
    <w:rsid w:val="00193A3E"/>
    <w:rsid w:val="0019749F"/>
    <w:rsid w:val="001A5090"/>
    <w:rsid w:val="001A53B1"/>
    <w:rsid w:val="001B5C91"/>
    <w:rsid w:val="002042B5"/>
    <w:rsid w:val="00206645"/>
    <w:rsid w:val="0022641B"/>
    <w:rsid w:val="002520D4"/>
    <w:rsid w:val="00265376"/>
    <w:rsid w:val="00282F8F"/>
    <w:rsid w:val="00284E9E"/>
    <w:rsid w:val="002B7DD7"/>
    <w:rsid w:val="002E51E9"/>
    <w:rsid w:val="00314CDA"/>
    <w:rsid w:val="00332C8B"/>
    <w:rsid w:val="00336EB3"/>
    <w:rsid w:val="0035317B"/>
    <w:rsid w:val="003A2BE1"/>
    <w:rsid w:val="003C4BA1"/>
    <w:rsid w:val="00415183"/>
    <w:rsid w:val="00417E80"/>
    <w:rsid w:val="00421E77"/>
    <w:rsid w:val="00445C3C"/>
    <w:rsid w:val="00453BDB"/>
    <w:rsid w:val="004853D9"/>
    <w:rsid w:val="004A4AE0"/>
    <w:rsid w:val="004B0BA4"/>
    <w:rsid w:val="004E0A9D"/>
    <w:rsid w:val="0056075A"/>
    <w:rsid w:val="00587B45"/>
    <w:rsid w:val="005A16B5"/>
    <w:rsid w:val="005A207C"/>
    <w:rsid w:val="005B5242"/>
    <w:rsid w:val="005B7777"/>
    <w:rsid w:val="00610732"/>
    <w:rsid w:val="00615078"/>
    <w:rsid w:val="00620FDF"/>
    <w:rsid w:val="006250EB"/>
    <w:rsid w:val="0064112D"/>
    <w:rsid w:val="00655C17"/>
    <w:rsid w:val="00691141"/>
    <w:rsid w:val="00697B9F"/>
    <w:rsid w:val="006A51FF"/>
    <w:rsid w:val="006D09AA"/>
    <w:rsid w:val="006F3214"/>
    <w:rsid w:val="006F7355"/>
    <w:rsid w:val="007024E4"/>
    <w:rsid w:val="00747E19"/>
    <w:rsid w:val="007542E0"/>
    <w:rsid w:val="00793CC6"/>
    <w:rsid w:val="007E1882"/>
    <w:rsid w:val="00812FEA"/>
    <w:rsid w:val="00813736"/>
    <w:rsid w:val="008532BF"/>
    <w:rsid w:val="0087646D"/>
    <w:rsid w:val="008937B9"/>
    <w:rsid w:val="008D7A74"/>
    <w:rsid w:val="008E13B8"/>
    <w:rsid w:val="008E686E"/>
    <w:rsid w:val="00910EE4"/>
    <w:rsid w:val="009200A7"/>
    <w:rsid w:val="009416C3"/>
    <w:rsid w:val="00941A43"/>
    <w:rsid w:val="009537C9"/>
    <w:rsid w:val="009726FF"/>
    <w:rsid w:val="009900A5"/>
    <w:rsid w:val="009B1FAF"/>
    <w:rsid w:val="009B2785"/>
    <w:rsid w:val="009B7468"/>
    <w:rsid w:val="009C4F50"/>
    <w:rsid w:val="009C5563"/>
    <w:rsid w:val="009D7C33"/>
    <w:rsid w:val="009F1760"/>
    <w:rsid w:val="00A31B84"/>
    <w:rsid w:val="00A52BE1"/>
    <w:rsid w:val="00AA7187"/>
    <w:rsid w:val="00AD47CF"/>
    <w:rsid w:val="00B0543B"/>
    <w:rsid w:val="00B11735"/>
    <w:rsid w:val="00B2656D"/>
    <w:rsid w:val="00B50769"/>
    <w:rsid w:val="00B632B5"/>
    <w:rsid w:val="00BA4BFE"/>
    <w:rsid w:val="00BA4EE6"/>
    <w:rsid w:val="00BC4972"/>
    <w:rsid w:val="00BC617E"/>
    <w:rsid w:val="00C05D71"/>
    <w:rsid w:val="00C356C2"/>
    <w:rsid w:val="00C514CD"/>
    <w:rsid w:val="00C726D1"/>
    <w:rsid w:val="00C97D97"/>
    <w:rsid w:val="00D05B2C"/>
    <w:rsid w:val="00D34AB6"/>
    <w:rsid w:val="00D768BA"/>
    <w:rsid w:val="00D948E4"/>
    <w:rsid w:val="00DA5505"/>
    <w:rsid w:val="00DB216D"/>
    <w:rsid w:val="00DC5B06"/>
    <w:rsid w:val="00DF682A"/>
    <w:rsid w:val="00E07C19"/>
    <w:rsid w:val="00E20FC7"/>
    <w:rsid w:val="00E23526"/>
    <w:rsid w:val="00E6231D"/>
    <w:rsid w:val="00E90922"/>
    <w:rsid w:val="00EA53D6"/>
    <w:rsid w:val="00EA7339"/>
    <w:rsid w:val="00EB0E6F"/>
    <w:rsid w:val="00EB5096"/>
    <w:rsid w:val="00EC3FD1"/>
    <w:rsid w:val="00ED19B7"/>
    <w:rsid w:val="00ED5D31"/>
    <w:rsid w:val="00EF2D8C"/>
    <w:rsid w:val="00F4256A"/>
    <w:rsid w:val="00FB30B4"/>
    <w:rsid w:val="00FC1EBD"/>
    <w:rsid w:val="00FC32DD"/>
    <w:rsid w:val="00FE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FD5B9"/>
  <w15:docId w15:val="{C74FB303-A254-4CEC-9EEF-C89D4870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FE43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43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4316"/>
    <w:rPr>
      <w:color w:val="3399FF" w:themeColor="hyperlink"/>
      <w:u w:val="single"/>
    </w:rPr>
  </w:style>
  <w:style w:type="table" w:styleId="TableGrid">
    <w:name w:val="Table Grid"/>
    <w:basedOn w:val="TableNormal"/>
    <w:uiPriority w:val="59"/>
    <w:rsid w:val="00812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echr\AppData\Roaming\Microsoft\Templates\Executive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7DB5C510EA4165A67ECF1DCD4D8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6D817-C5FE-4B9E-96ED-82A5F1A5B988}"/>
      </w:docPartPr>
      <w:docPartBody>
        <w:p w:rsidR="005828B5" w:rsidRDefault="00DA683D" w:rsidP="00DA683D">
          <w:pPr>
            <w:pStyle w:val="DC7DB5C510EA4165A67ECF1DCD4D8AB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HGS明朝E"/>
    <w:charset w:val="80"/>
    <w:family w:val="roman"/>
    <w:pitch w:val="variable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45F5"/>
    <w:rsid w:val="002045F5"/>
    <w:rsid w:val="00372E8D"/>
    <w:rsid w:val="005828B5"/>
    <w:rsid w:val="009459FB"/>
    <w:rsid w:val="00CC511C"/>
    <w:rsid w:val="00DA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FE3A249C49402D8146BCDE1E9E7370">
    <w:name w:val="7EFE3A249C49402D8146BCDE1E9E7370"/>
  </w:style>
  <w:style w:type="paragraph" w:customStyle="1" w:styleId="FD075DB053E947D2A075D7847F333524">
    <w:name w:val="FD075DB053E947D2A075D7847F333524"/>
  </w:style>
  <w:style w:type="paragraph" w:customStyle="1" w:styleId="C7F0B802C62B49D1BAAE6A3F65153BDC">
    <w:name w:val="C7F0B802C62B49D1BAAE6A3F65153BDC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  <w:lang w:val="en-US" w:eastAsia="en-US"/>
    </w:rPr>
  </w:style>
  <w:style w:type="paragraph" w:customStyle="1" w:styleId="E56D14F9A64A47C48387FFA4FD88B428">
    <w:name w:val="E56D14F9A64A47C48387FFA4FD88B428"/>
  </w:style>
  <w:style w:type="paragraph" w:customStyle="1" w:styleId="B2F0FF80040E41CDBEFDB908182ECC64">
    <w:name w:val="B2F0FF80040E41CDBEFDB908182ECC64"/>
    <w:rsid w:val="00DA683D"/>
    <w:pPr>
      <w:spacing w:after="160" w:line="259" w:lineRule="auto"/>
    </w:pPr>
  </w:style>
  <w:style w:type="paragraph" w:customStyle="1" w:styleId="DC7DB5C510EA4165A67ECF1DCD4D8ABB">
    <w:name w:val="DC7DB5C510EA4165A67ECF1DCD4D8ABB"/>
    <w:rsid w:val="00DA683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409DF20A20434B91813B9413D819A5" ma:contentTypeVersion="12" ma:contentTypeDescription="Create a new document." ma:contentTypeScope="" ma:versionID="7484eb8177893099a89abc553d117d9d">
  <xsd:schema xmlns:xsd="http://www.w3.org/2001/XMLSchema" xmlns:xs="http://www.w3.org/2001/XMLSchema" xmlns:p="http://schemas.microsoft.com/office/2006/metadata/properties" xmlns:ns3="4a103b8c-98e9-4fb9-a9f4-052beb1d8750" xmlns:ns4="d7e0e616-5e9d-49ef-86d0-6f68e76912a6" targetNamespace="http://schemas.microsoft.com/office/2006/metadata/properties" ma:root="true" ma:fieldsID="691c3ea101f9c732bc8f422f45d3910a" ns3:_="" ns4:_="">
    <xsd:import namespace="4a103b8c-98e9-4fb9-a9f4-052beb1d8750"/>
    <xsd:import namespace="d7e0e616-5e9d-49ef-86d0-6f68e76912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03b8c-98e9-4fb9-a9f4-052beb1d8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0e616-5e9d-49ef-86d0-6f68e76912a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923D6-87BE-4C45-8F49-E49ECBCEA6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103b8c-98e9-4fb9-a9f4-052beb1d8750"/>
    <ds:schemaRef ds:uri="d7e0e616-5e9d-49ef-86d0-6f68e76912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23C601D6-C199-488C-A4DC-036C667043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C5CC06-D8D5-4B85-929C-39D8E9E05D3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948E6A6-DB4F-477F-A41E-623B99ED2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ExecutiveReport.dotx</Template>
  <TotalTime>6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AI COM526 Software Prototype and Report (AE2)</vt:lpstr>
    </vt:vector>
  </TitlesOfParts>
  <Company>Microsoft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AI COM526 Software Prototype and Report (AE2)</dc:title>
  <dc:subject>Your student number + Name</dc:subject>
  <dc:creator>Christian Sauer</dc:creator>
  <cp:lastModifiedBy>Drishty Sobnath</cp:lastModifiedBy>
  <cp:revision>13</cp:revision>
  <cp:lastPrinted>2009-08-05T20:41:00Z</cp:lastPrinted>
  <dcterms:created xsi:type="dcterms:W3CDTF">2021-11-22T11:22:00Z</dcterms:created>
  <dcterms:modified xsi:type="dcterms:W3CDTF">2021-11-23T12:03:00Z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  <property fmtid="{D5CDD505-2E9C-101B-9397-08002B2CF9AE}" pid="3" name="ContentTypeId">
    <vt:lpwstr>0x010100FA409DF20A20434B91813B9413D819A5</vt:lpwstr>
  </property>
</Properties>
</file>